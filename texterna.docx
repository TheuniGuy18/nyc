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C99" w:rsidRDefault="00493C99" w:rsidP="00493C99">
      <w:pPr>
        <w:pStyle w:val="Rubrik1"/>
      </w:pPr>
      <w:r>
        <w:t>Skyskrapor</w:t>
      </w:r>
    </w:p>
    <w:p w:rsidR="00493C99" w:rsidRDefault="00493C99" w:rsidP="00493C99">
      <w:r>
        <w:t xml:space="preserve">Skyskrapornas stad är som alla vet Chicago, men New York City ligger inte långt efter rivalen i Illinois. Skyskrapornas guldålder varade mellan 1920-talet ungefär fram till 1970-talet. Under 80-talet avtog byggandet av skyskrapor markant i de största städerna i USA. Framförallt upphörde byggandet av de riktigt höga skyskraporna nästan helt. 1973 invigdes det 527 meter höga Sears Tower (numer Willis Tower) i Chicago, denna byggnad var USA:s högsta i över 40 år innan </w:t>
      </w:r>
      <w:proofErr w:type="spellStart"/>
      <w:r>
        <w:t>One</w:t>
      </w:r>
      <w:proofErr w:type="spellEnd"/>
      <w:r>
        <w:t xml:space="preserve"> World </w:t>
      </w:r>
      <w:proofErr w:type="spellStart"/>
      <w:r>
        <w:t>Trade</w:t>
      </w:r>
      <w:proofErr w:type="spellEnd"/>
      <w:r>
        <w:t xml:space="preserve"> Center övertog titeln med sina 541 meter 2014.</w:t>
      </w:r>
    </w:p>
    <w:p w:rsidR="001B560B" w:rsidRDefault="001B560B" w:rsidP="001B560B">
      <w:pPr>
        <w:pStyle w:val="Rubrik1"/>
      </w:pPr>
      <w:r>
        <w:t xml:space="preserve">Bank </w:t>
      </w:r>
      <w:proofErr w:type="spellStart"/>
      <w:r>
        <w:t>of</w:t>
      </w:r>
      <w:proofErr w:type="spellEnd"/>
      <w:r>
        <w:t xml:space="preserve"> </w:t>
      </w:r>
      <w:proofErr w:type="spellStart"/>
      <w:r>
        <w:t>America</w:t>
      </w:r>
      <w:proofErr w:type="spellEnd"/>
      <w:r>
        <w:t xml:space="preserve"> Tower</w:t>
      </w:r>
    </w:p>
    <w:p w:rsidR="00E51D71" w:rsidRDefault="00265A62">
      <w:r>
        <w:t xml:space="preserve">Bank </w:t>
      </w:r>
      <w:proofErr w:type="spellStart"/>
      <w:r>
        <w:t>of</w:t>
      </w:r>
      <w:proofErr w:type="spellEnd"/>
      <w:r>
        <w:t xml:space="preserve"> </w:t>
      </w:r>
      <w:proofErr w:type="spellStart"/>
      <w:r>
        <w:t>America</w:t>
      </w:r>
      <w:proofErr w:type="spellEnd"/>
      <w:r>
        <w:t xml:space="preserve"> Tower är en 366 meter hög skyskrapa i centrala Manhattan i New York City. Skyskrapan ligger på sjätte avenyn mellan 42 och 43 gatan mitt emot Bryant Park.</w:t>
      </w:r>
    </w:p>
    <w:p w:rsidR="00265A62" w:rsidRDefault="00265A62">
      <w:r>
        <w:t xml:space="preserve">Huset kostade ca: 1$ Miljard och ritades av COOKFOX </w:t>
      </w:r>
      <w:proofErr w:type="spellStart"/>
      <w:r>
        <w:t>Architects</w:t>
      </w:r>
      <w:proofErr w:type="spellEnd"/>
      <w:r>
        <w:t xml:space="preserve">. Huset påstås vara en av världens mest energieffektiva och miljövänliga byggnad. Det är den fjärde högsta byggnaden i New York City efter </w:t>
      </w:r>
      <w:proofErr w:type="spellStart"/>
      <w:r>
        <w:t>One</w:t>
      </w:r>
      <w:proofErr w:type="spellEnd"/>
      <w:r>
        <w:t xml:space="preserve"> World </w:t>
      </w:r>
      <w:proofErr w:type="spellStart"/>
      <w:r>
        <w:t>Trade</w:t>
      </w:r>
      <w:proofErr w:type="spellEnd"/>
      <w:r>
        <w:t xml:space="preserve"> Center, 432 Park </w:t>
      </w:r>
      <w:proofErr w:type="spellStart"/>
      <w:r>
        <w:t>Avenue</w:t>
      </w:r>
      <w:proofErr w:type="spellEnd"/>
      <w:r>
        <w:t xml:space="preserve"> och Empire State </w:t>
      </w:r>
      <w:proofErr w:type="spellStart"/>
      <w:r>
        <w:t>Building</w:t>
      </w:r>
      <w:proofErr w:type="spellEnd"/>
      <w:r>
        <w:t>. Det är den sjätte högsta byggnaden i USA. Huset stod färdigt 2009.</w:t>
      </w:r>
    </w:p>
    <w:p w:rsidR="00265A62" w:rsidRDefault="00265A62">
      <w:r>
        <w:t>Parken som omger skyskrapan är öppen för allmänheten.</w:t>
      </w:r>
    </w:p>
    <w:p w:rsidR="00265A62" w:rsidRDefault="00265A62">
      <w:r>
        <w:t>Huset har 55 våningar och är 288 meter högt. Husets spira är 78 meter hög vilket tillsammans ger höjden 366 meter.</w:t>
      </w:r>
      <w:r w:rsidR="00722300">
        <w:t xml:space="preserve"> Huset har 52 hissar och ca: 195 000 m</w:t>
      </w:r>
      <w:r w:rsidR="00722300" w:rsidRPr="00722300">
        <w:rPr>
          <w:vertAlign w:val="superscript"/>
        </w:rPr>
        <w:t>2</w:t>
      </w:r>
      <w:r w:rsidR="00722300">
        <w:t xml:space="preserve"> kontorsyta.</w:t>
      </w:r>
    </w:p>
    <w:p w:rsidR="00722300" w:rsidRDefault="00722300">
      <w:r>
        <w:t xml:space="preserve">Det smidigaste sättet att ta sig till Bank </w:t>
      </w:r>
      <w:proofErr w:type="spellStart"/>
      <w:r>
        <w:t>of</w:t>
      </w:r>
      <w:proofErr w:type="spellEnd"/>
      <w:r>
        <w:t xml:space="preserve"> </w:t>
      </w:r>
      <w:proofErr w:type="spellStart"/>
      <w:r>
        <w:t>America</w:t>
      </w:r>
      <w:proofErr w:type="spellEnd"/>
      <w:r>
        <w:t xml:space="preserve"> Tower är att ta tunnelbanan och kliva av vid Bryant Park Station. 2 av husets hissar går direkt ner till tunnelbanestationen.</w:t>
      </w:r>
    </w:p>
    <w:p w:rsidR="00493C99" w:rsidRDefault="00493C99" w:rsidP="00493C99">
      <w:pPr>
        <w:pStyle w:val="Rubrik1"/>
      </w:pPr>
      <w:proofErr w:type="spellStart"/>
      <w:r>
        <w:t>One</w:t>
      </w:r>
      <w:proofErr w:type="spellEnd"/>
      <w:r>
        <w:t xml:space="preserve"> World </w:t>
      </w:r>
      <w:proofErr w:type="spellStart"/>
      <w:r>
        <w:t>Trade</w:t>
      </w:r>
      <w:proofErr w:type="spellEnd"/>
      <w:r>
        <w:t xml:space="preserve"> Center</w:t>
      </w:r>
    </w:p>
    <w:p w:rsidR="00493C99" w:rsidRPr="00493C99" w:rsidRDefault="00493C99" w:rsidP="00493C99">
      <w:proofErr w:type="spellStart"/>
      <w:r w:rsidRPr="00493C99">
        <w:t>One</w:t>
      </w:r>
      <w:proofErr w:type="spellEnd"/>
      <w:r w:rsidRPr="00493C99">
        <w:t xml:space="preserve"> World </w:t>
      </w:r>
      <w:proofErr w:type="spellStart"/>
      <w:r w:rsidRPr="00493C99">
        <w:t>Trade</w:t>
      </w:r>
      <w:proofErr w:type="spellEnd"/>
      <w:r w:rsidRPr="00493C99">
        <w:t xml:space="preserve"> Center</w:t>
      </w:r>
      <w:r w:rsidRPr="00493C99">
        <w:t xml:space="preserve">(även 1 World </w:t>
      </w:r>
      <w:proofErr w:type="spellStart"/>
      <w:r w:rsidRPr="00493C99">
        <w:t>Trade</w:t>
      </w:r>
      <w:proofErr w:type="spellEnd"/>
      <w:r w:rsidRPr="00493C99">
        <w:t xml:space="preserve"> Center eller 1 WTC, tidigare </w:t>
      </w:r>
      <w:proofErr w:type="spellStart"/>
      <w:r w:rsidRPr="00493C99">
        <w:t>Freedom</w:t>
      </w:r>
      <w:proofErr w:type="spellEnd"/>
      <w:r w:rsidRPr="00493C99">
        <w:t xml:space="preserve"> Tower) är en av de skyskrapor och kontorsbyggnader som uppfördes på platsen för det tidigare World </w:t>
      </w:r>
      <w:proofErr w:type="spellStart"/>
      <w:r w:rsidRPr="00493C99">
        <w:t>Trade</w:t>
      </w:r>
      <w:proofErr w:type="spellEnd"/>
      <w:r w:rsidRPr="00493C99">
        <w:t xml:space="preserve"> Center i New York i USA, närmare bestämt på platsen där åttavåningshuset 6 World </w:t>
      </w:r>
      <w:proofErr w:type="spellStart"/>
      <w:r w:rsidRPr="00493C99">
        <w:t>Trade</w:t>
      </w:r>
      <w:proofErr w:type="spellEnd"/>
      <w:r w:rsidRPr="00493C99">
        <w:t xml:space="preserve"> Center stod.</w:t>
      </w:r>
    </w:p>
    <w:p w:rsidR="00493C99" w:rsidRPr="00493C99" w:rsidRDefault="00493C99" w:rsidP="00493C99">
      <w:r w:rsidRPr="00493C99">
        <w:t xml:space="preserve">Bygget påbörjades den 27 april 2006 och invigdes den 3 november 2014. Byggnaden ersatte officiellt gamla World </w:t>
      </w:r>
      <w:proofErr w:type="spellStart"/>
      <w:r w:rsidRPr="00493C99">
        <w:t>Trade</w:t>
      </w:r>
      <w:proofErr w:type="spellEnd"/>
      <w:r w:rsidRPr="00493C99">
        <w:t xml:space="preserve"> Centers norra torn (WTC 1) som den även delar namn med. Det tidigare WTC 1 förstördes helt under 11 september-attackerna. Höjden till toppen av spiran på nya WTC 1 blev den 10 maj 2013 1 776 fot (541 m), vilket representerar år 1776 då USA:s självständighetsförklaring undertecknades, det blev därmed den högsta byggnaden i det nya komplexet.</w:t>
      </w:r>
    </w:p>
    <w:p w:rsidR="00493C99" w:rsidRPr="00493C99" w:rsidRDefault="00493C99" w:rsidP="00493C99">
      <w:r w:rsidRPr="00493C99">
        <w:t xml:space="preserve">Efter en kontrovers mellan New York och Chicago, där frågan om spirans höjd ska inräknas i tornets totala höjd behandlades, har det fastställts att så ska ske, varigenom </w:t>
      </w:r>
      <w:proofErr w:type="spellStart"/>
      <w:r w:rsidRPr="00493C99">
        <w:t>One</w:t>
      </w:r>
      <w:proofErr w:type="spellEnd"/>
      <w:r w:rsidRPr="00493C99">
        <w:t xml:space="preserve"> World </w:t>
      </w:r>
      <w:proofErr w:type="spellStart"/>
      <w:r w:rsidRPr="00493C99">
        <w:t>Trade</w:t>
      </w:r>
      <w:proofErr w:type="spellEnd"/>
      <w:r w:rsidRPr="00493C99">
        <w:t xml:space="preserve"> Center är högre än Willis Tower. Därmed är tornet också högst i den västra hemisfären. Dock har det funnits planer på en högre skyskrapa i Chicago, Chicago </w:t>
      </w:r>
      <w:proofErr w:type="spellStart"/>
      <w:r w:rsidRPr="00493C99">
        <w:t>Spire</w:t>
      </w:r>
      <w:proofErr w:type="spellEnd"/>
      <w:r w:rsidRPr="00493C99">
        <w:t>, som dock har varit vilande sedan slutet av 2008 på grund av problem med finansiering.</w:t>
      </w:r>
    </w:p>
    <w:p w:rsidR="00493C99" w:rsidRPr="00493C99" w:rsidRDefault="00493C99" w:rsidP="00493C99">
      <w:r w:rsidRPr="00493C99">
        <w:t xml:space="preserve">Den 26 mars 2009 tillkännagav Port </w:t>
      </w:r>
      <w:proofErr w:type="spellStart"/>
      <w:r w:rsidRPr="00493C99">
        <w:t>Authority</w:t>
      </w:r>
      <w:proofErr w:type="spellEnd"/>
      <w:r w:rsidRPr="00493C99">
        <w:t xml:space="preserve"> </w:t>
      </w:r>
      <w:proofErr w:type="spellStart"/>
      <w:r w:rsidRPr="00493C99">
        <w:t>of</w:t>
      </w:r>
      <w:proofErr w:type="spellEnd"/>
      <w:r w:rsidRPr="00493C99">
        <w:t xml:space="preserve"> New York and New Jersey att namnet på byggnaden formellt har ändrats från </w:t>
      </w:r>
      <w:proofErr w:type="spellStart"/>
      <w:r w:rsidRPr="00493C99">
        <w:t>Freedom</w:t>
      </w:r>
      <w:proofErr w:type="spellEnd"/>
      <w:r w:rsidRPr="00493C99">
        <w:t xml:space="preserve"> Tower till dess juridiska namn </w:t>
      </w:r>
      <w:proofErr w:type="spellStart"/>
      <w:r w:rsidRPr="00493C99">
        <w:t>One</w:t>
      </w:r>
      <w:proofErr w:type="spellEnd"/>
      <w:r w:rsidRPr="00493C99">
        <w:t xml:space="preserve"> World </w:t>
      </w:r>
      <w:proofErr w:type="spellStart"/>
      <w:r w:rsidRPr="00493C99">
        <w:t>Trade</w:t>
      </w:r>
      <w:proofErr w:type="spellEnd"/>
      <w:r w:rsidRPr="00493C99">
        <w:t xml:space="preserve"> Center.</w:t>
      </w:r>
    </w:p>
    <w:p w:rsidR="001B560B" w:rsidRDefault="001B560B" w:rsidP="001B560B">
      <w:pPr>
        <w:pStyle w:val="Rubrik1"/>
      </w:pPr>
      <w:r>
        <w:lastRenderedPageBreak/>
        <w:t xml:space="preserve">432 Park </w:t>
      </w:r>
      <w:proofErr w:type="spellStart"/>
      <w:r>
        <w:t>Avenue</w:t>
      </w:r>
      <w:proofErr w:type="spellEnd"/>
    </w:p>
    <w:p w:rsidR="001B560B" w:rsidRDefault="001B560B" w:rsidP="001B560B">
      <w:r>
        <w:t xml:space="preserve">432 Park </w:t>
      </w:r>
      <w:proofErr w:type="spellStart"/>
      <w:r>
        <w:t>Avenue</w:t>
      </w:r>
      <w:proofErr w:type="spellEnd"/>
      <w:r>
        <w:t xml:space="preserve"> är en skyskarpa inredd med bostäder på Manhattan, New York City. Ursprungligen var huset avsett att bli 396 meter högt men när det var färdigt den 23 december 2015 nådde byggnaden 426 meter. CIM Group äger huset som innehåller 104 lägenheter.</w:t>
      </w:r>
    </w:p>
    <w:p w:rsidR="001B560B" w:rsidRDefault="001B560B" w:rsidP="001B560B">
      <w:r>
        <w:t>Många av New Yorks invånare har tagit avstånd från huset eftersom man anser att det representerar den sneda, och i mångas ögon orättvisa, fördelningen av rikedom i New York.</w:t>
      </w:r>
    </w:p>
    <w:p w:rsidR="001B560B" w:rsidRDefault="001B560B" w:rsidP="001B560B">
      <w:r>
        <w:t xml:space="preserve">Husets adress är 432 Park </w:t>
      </w:r>
      <w:proofErr w:type="spellStart"/>
      <w:r>
        <w:t>Avenue</w:t>
      </w:r>
      <w:proofErr w:type="spellEnd"/>
      <w:r>
        <w:t>, mellan 56 och 57 gatan och anses som en av stadens mest fashionabla adresser.</w:t>
      </w:r>
    </w:p>
    <w:p w:rsidR="001B560B" w:rsidRDefault="001B560B" w:rsidP="001B560B">
      <w:r>
        <w:t xml:space="preserve">432 Park </w:t>
      </w:r>
      <w:proofErr w:type="spellStart"/>
      <w:r>
        <w:t>Avenue</w:t>
      </w:r>
      <w:proofErr w:type="spellEnd"/>
      <w:r>
        <w:t xml:space="preserve"> är det tredje högsta huset i New York</w:t>
      </w:r>
      <w:r w:rsidR="007F58F4">
        <w:t xml:space="preserve"> efter </w:t>
      </w:r>
      <w:proofErr w:type="spellStart"/>
      <w:r w:rsidR="007F58F4">
        <w:t>One</w:t>
      </w:r>
      <w:proofErr w:type="spellEnd"/>
      <w:r w:rsidR="007F58F4">
        <w:t xml:space="preserve"> World </w:t>
      </w:r>
      <w:proofErr w:type="spellStart"/>
      <w:r w:rsidR="007F58F4">
        <w:t>Trade</w:t>
      </w:r>
      <w:proofErr w:type="spellEnd"/>
      <w:r w:rsidR="007F58F4">
        <w:t xml:space="preserve"> Center och Bank </w:t>
      </w:r>
      <w:proofErr w:type="spellStart"/>
      <w:r w:rsidR="007F58F4">
        <w:t>of</w:t>
      </w:r>
      <w:proofErr w:type="spellEnd"/>
      <w:r w:rsidR="007F58F4">
        <w:t xml:space="preserve"> </w:t>
      </w:r>
      <w:proofErr w:type="spellStart"/>
      <w:r w:rsidR="007F58F4">
        <w:t>America</w:t>
      </w:r>
      <w:proofErr w:type="spellEnd"/>
      <w:r w:rsidR="007F58F4">
        <w:t xml:space="preserve"> Tower. De två byggnaderna avslutas dock med var sin hög spira vilket 432 Park </w:t>
      </w:r>
      <w:proofErr w:type="spellStart"/>
      <w:r w:rsidR="007F58F4">
        <w:t>Avenue</w:t>
      </w:r>
      <w:proofErr w:type="spellEnd"/>
      <w:r w:rsidR="007F58F4">
        <w:t xml:space="preserve"> inte har. Det innebär att hustaket på 432 Park </w:t>
      </w:r>
      <w:proofErr w:type="spellStart"/>
      <w:r w:rsidR="007F58F4">
        <w:t>Avenue</w:t>
      </w:r>
      <w:proofErr w:type="spellEnd"/>
      <w:r w:rsidR="007F58F4">
        <w:t xml:space="preserve"> är det högsta i New York och det näst högsta i USA efter Willis Tower, Chicago.</w:t>
      </w:r>
    </w:p>
    <w:p w:rsidR="004D517D" w:rsidRDefault="00493C99" w:rsidP="00493C99">
      <w:pPr>
        <w:pStyle w:val="Rubrik1"/>
      </w:pPr>
      <w:proofErr w:type="spellStart"/>
      <w:r>
        <w:t>Footer</w:t>
      </w:r>
      <w:proofErr w:type="spellEnd"/>
    </w:p>
    <w:p w:rsidR="00493C99" w:rsidRPr="00493C99" w:rsidRDefault="00493C99" w:rsidP="00493C99">
      <w:r w:rsidRPr="00493C99">
        <w:t>Bilderna och en del av texterna är egenhändigt stulna av Daniel Lindsten.</w:t>
      </w:r>
      <w:r w:rsidRPr="00493C99">
        <w:br/>
        <w:t>Det där med copyright ska vi inte ens tänka på nu, det kommer längre fram i kursen</w:t>
      </w:r>
    </w:p>
    <w:p w:rsidR="00493C99" w:rsidRPr="00493C99" w:rsidRDefault="00493C99" w:rsidP="00493C99">
      <w:r w:rsidRPr="00493C99">
        <w:t xml:space="preserve">Den gamle magistern vill å det bestämdaste påpeka att </w:t>
      </w:r>
      <w:proofErr w:type="spellStart"/>
      <w:r w:rsidRPr="00493C99">
        <w:t>mannes</w:t>
      </w:r>
      <w:proofErr w:type="spellEnd"/>
      <w:r w:rsidRPr="00493C99">
        <w:t xml:space="preserve"> som syns vinka på bilden</w:t>
      </w:r>
      <w:r w:rsidRPr="00493C99">
        <w:br/>
        <w:t>på startsidan bryter mot en hel drös säkerhetsbestämmelser. Ni avråds starkt från att</w:t>
      </w:r>
      <w:r w:rsidRPr="00493C99">
        <w:br/>
        <w:t>följa hans exempel och arbeta utan adekvat skyddsutrustning</w:t>
      </w:r>
      <w:r>
        <w:t>.</w:t>
      </w:r>
      <w:bookmarkStart w:id="0" w:name="_GoBack"/>
      <w:bookmarkEnd w:id="0"/>
    </w:p>
    <w:p w:rsidR="00493C99" w:rsidRPr="00493C99" w:rsidRDefault="00493C99" w:rsidP="00493C99"/>
    <w:p w:rsidR="007F58F4" w:rsidRPr="001B560B" w:rsidRDefault="007F58F4" w:rsidP="001B560B"/>
    <w:sectPr w:rsidR="007F58F4" w:rsidRPr="001B56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A62"/>
    <w:rsid w:val="001B560B"/>
    <w:rsid w:val="00265A62"/>
    <w:rsid w:val="00493C99"/>
    <w:rsid w:val="004C28AE"/>
    <w:rsid w:val="004D517D"/>
    <w:rsid w:val="00722300"/>
    <w:rsid w:val="007F58F4"/>
    <w:rsid w:val="00E51D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1B5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560B"/>
    <w:rPr>
      <w:rFonts w:asciiTheme="majorHAnsi" w:eastAsiaTheme="majorEastAsia" w:hAnsiTheme="majorHAnsi" w:cstheme="majorBidi"/>
      <w:b/>
      <w:bCs/>
      <w:color w:val="365F91" w:themeColor="accent1" w:themeShade="BF"/>
      <w:sz w:val="28"/>
      <w:szCs w:val="28"/>
    </w:rPr>
  </w:style>
  <w:style w:type="paragraph" w:styleId="Normalwebb">
    <w:name w:val="Normal (Web)"/>
    <w:basedOn w:val="Normal"/>
    <w:uiPriority w:val="99"/>
    <w:semiHidden/>
    <w:unhideWhenUsed/>
    <w:rsid w:val="00493C9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493C9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1B5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1B560B"/>
    <w:rPr>
      <w:rFonts w:asciiTheme="majorHAnsi" w:eastAsiaTheme="majorEastAsia" w:hAnsiTheme="majorHAnsi" w:cstheme="majorBidi"/>
      <w:b/>
      <w:bCs/>
      <w:color w:val="365F91" w:themeColor="accent1" w:themeShade="BF"/>
      <w:sz w:val="28"/>
      <w:szCs w:val="28"/>
    </w:rPr>
  </w:style>
  <w:style w:type="paragraph" w:styleId="Normalwebb">
    <w:name w:val="Normal (Web)"/>
    <w:basedOn w:val="Normal"/>
    <w:uiPriority w:val="99"/>
    <w:semiHidden/>
    <w:unhideWhenUsed/>
    <w:rsid w:val="00493C9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Hyperlnk">
    <w:name w:val="Hyperlink"/>
    <w:basedOn w:val="Standardstycketeckensnitt"/>
    <w:uiPriority w:val="99"/>
    <w:semiHidden/>
    <w:unhideWhenUsed/>
    <w:rsid w:val="00493C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40721">
      <w:bodyDiv w:val="1"/>
      <w:marLeft w:val="0"/>
      <w:marRight w:val="0"/>
      <w:marTop w:val="0"/>
      <w:marBottom w:val="0"/>
      <w:divBdr>
        <w:top w:val="none" w:sz="0" w:space="0" w:color="auto"/>
        <w:left w:val="none" w:sz="0" w:space="0" w:color="auto"/>
        <w:bottom w:val="none" w:sz="0" w:space="0" w:color="auto"/>
        <w:right w:val="none" w:sz="0" w:space="0" w:color="auto"/>
      </w:divBdr>
    </w:div>
    <w:div w:id="15391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58C84FBB.dotm</Template>
  <TotalTime>0</TotalTime>
  <Pages>2</Pages>
  <Words>657</Words>
  <Characters>3484</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Höglandets IT</Company>
  <LinksUpToDate>false</LinksUpToDate>
  <CharactersWithSpaces>4133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Lindsten</dc:creator>
  <cp:lastModifiedBy>Daniel Lindsten</cp:lastModifiedBy>
  <cp:revision>2</cp:revision>
  <dcterms:created xsi:type="dcterms:W3CDTF">2016-09-29T11:22:00Z</dcterms:created>
  <dcterms:modified xsi:type="dcterms:W3CDTF">2016-09-29T11:22:00Z</dcterms:modified>
</cp:coreProperties>
</file>